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alias w:val="Başlık:"/>
        <w:tag w:val="Başlık:"/>
        <w:id w:val="-574357878"/>
        <w:placeholder>
          <w:docPart w:val="9484512073384292B7D50D2F5C7297E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59456CE" w14:textId="1C308597" w:rsidR="00A769E6" w:rsidRPr="00C861FF" w:rsidRDefault="00422081" w:rsidP="00C861FF">
          <w:pPr>
            <w:pStyle w:val="KonuBal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Endüstriyel Robotlar ve Robot Kol Prototipi</w:t>
          </w:r>
        </w:p>
      </w:sdtContent>
    </w:sdt>
    <w:p w14:paraId="48CAF2E3" w14:textId="2CD4C083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Önsöz</w:t>
      </w:r>
    </w:p>
    <w:p w14:paraId="3C4D6A52" w14:textId="6E460EF8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İçindekiler</w:t>
      </w:r>
    </w:p>
    <w:p w14:paraId="2CFE7FB4" w14:textId="16C8A256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Kısaltmalar</w:t>
      </w:r>
    </w:p>
    <w:p w14:paraId="22742206" w14:textId="7806E62E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Semboller</w:t>
      </w:r>
    </w:p>
    <w:p w14:paraId="54634DCA" w14:textId="24EAB530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Çizelge Listesi</w:t>
      </w:r>
    </w:p>
    <w:p w14:paraId="3550067D" w14:textId="5EB23260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Şekil Listesi</w:t>
      </w:r>
    </w:p>
    <w:p w14:paraId="367D6401" w14:textId="080937BC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Özet</w:t>
      </w:r>
    </w:p>
    <w:p w14:paraId="30EBE47B" w14:textId="76C19DB5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61FF">
        <w:rPr>
          <w:rFonts w:ascii="Times New Roman" w:hAnsi="Times New Roman" w:cs="Times New Roman"/>
          <w:sz w:val="24"/>
          <w:szCs w:val="24"/>
        </w:rPr>
        <w:t>Summary</w:t>
      </w:r>
      <w:proofErr w:type="spellEnd"/>
    </w:p>
    <w:p w14:paraId="3F29924E" w14:textId="2B807477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1.Bölüm (Araştırma)</w:t>
      </w:r>
    </w:p>
    <w:p w14:paraId="78A73633" w14:textId="5931880C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34023516"/>
      <w:r w:rsidRPr="00C861FF">
        <w:rPr>
          <w:rFonts w:ascii="Times New Roman" w:hAnsi="Times New Roman" w:cs="Times New Roman"/>
          <w:sz w:val="24"/>
          <w:szCs w:val="24"/>
        </w:rPr>
        <w:t>Endüstri 4.0 Nedir?</w:t>
      </w:r>
    </w:p>
    <w:p w14:paraId="30338B39" w14:textId="146BA969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Otomasyon ve Endüstriyel Robotlar </w:t>
      </w:r>
    </w:p>
    <w:p w14:paraId="2CD8E40C" w14:textId="77777777" w:rsidR="002548C9" w:rsidRPr="00C861FF" w:rsidRDefault="002548C9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Üretim ve Tasarım </w:t>
      </w:r>
    </w:p>
    <w:p w14:paraId="46EC78B2" w14:textId="4E4C549C" w:rsidR="00BC0762" w:rsidRPr="00C861FF" w:rsidRDefault="00BC0762" w:rsidP="00C861FF">
      <w:pPr>
        <w:pStyle w:val="Balk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Endüstriyel Robotlar ve Kontrol Sistemleri </w:t>
      </w:r>
      <w:bookmarkEnd w:id="0"/>
    </w:p>
    <w:p w14:paraId="26E02FE5" w14:textId="11DD9CD9" w:rsidR="00BC0762" w:rsidRPr="00C861FF" w:rsidRDefault="00BC0762" w:rsidP="00CA72F0">
      <w:pPr>
        <w:pStyle w:val="Balk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Sonuç </w:t>
      </w:r>
    </w:p>
    <w:p w14:paraId="36A88BE4" w14:textId="49A87704" w:rsidR="00BC0762" w:rsidRPr="00C861FF" w:rsidRDefault="00BC0762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2.Bölüm (Prototip)</w:t>
      </w:r>
    </w:p>
    <w:p w14:paraId="0C24316C" w14:textId="0477CC9D" w:rsidR="00BC0762" w:rsidRPr="00C861FF" w:rsidRDefault="00BC0762" w:rsidP="00CA72F0">
      <w:pPr>
        <w:pStyle w:val="Balk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Proje Tanıtımı </w:t>
      </w:r>
    </w:p>
    <w:p w14:paraId="7D0E3E2A" w14:textId="68E8ECD8" w:rsidR="00BC0762" w:rsidRPr="00C861FF" w:rsidRDefault="00BC0762" w:rsidP="00CA72F0">
      <w:pPr>
        <w:pStyle w:val="Balk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Prototip Nedir? Neden Prototip </w:t>
      </w:r>
      <w:r w:rsidR="00157CBA" w:rsidRPr="00C861FF">
        <w:rPr>
          <w:rFonts w:ascii="Times New Roman" w:hAnsi="Times New Roman" w:cs="Times New Roman"/>
          <w:sz w:val="24"/>
          <w:szCs w:val="24"/>
        </w:rPr>
        <w:t>Yapılır?</w:t>
      </w:r>
      <w:r w:rsidRPr="00C86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DC015" w14:textId="143EC69E" w:rsidR="00BC0762" w:rsidRPr="00C861FF" w:rsidRDefault="00BC0762" w:rsidP="00CA72F0">
      <w:pPr>
        <w:pStyle w:val="Balk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Tasarımı ve Üretimi </w:t>
      </w:r>
      <w:r w:rsidR="002548C9" w:rsidRPr="00C861FF">
        <w:rPr>
          <w:rFonts w:ascii="Times New Roman" w:hAnsi="Times New Roman" w:cs="Times New Roman"/>
          <w:sz w:val="24"/>
          <w:szCs w:val="24"/>
        </w:rPr>
        <w:t>(SolidWorks, 3D Printer)</w:t>
      </w:r>
    </w:p>
    <w:p w14:paraId="433B894F" w14:textId="291DCE91" w:rsidR="00BC0762" w:rsidRPr="00C861FF" w:rsidRDefault="004650E9" w:rsidP="00CA72F0">
      <w:pPr>
        <w:pStyle w:val="Balk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Devre</w:t>
      </w:r>
      <w:r w:rsidR="00BC0762" w:rsidRPr="00C861FF">
        <w:rPr>
          <w:rFonts w:ascii="Times New Roman" w:hAnsi="Times New Roman" w:cs="Times New Roman"/>
          <w:sz w:val="24"/>
          <w:szCs w:val="24"/>
        </w:rPr>
        <w:t xml:space="preserve"> Tasarımı </w:t>
      </w:r>
    </w:p>
    <w:p w14:paraId="015DA411" w14:textId="3E80EF0B" w:rsidR="00BC0762" w:rsidRPr="00C861FF" w:rsidRDefault="00BC0762" w:rsidP="00CA72F0">
      <w:pPr>
        <w:pStyle w:val="Balk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Kontrol Sistemi (Ardunio)</w:t>
      </w:r>
    </w:p>
    <w:p w14:paraId="53F18630" w14:textId="7C3730ED" w:rsidR="00BC0762" w:rsidRPr="00C861FF" w:rsidRDefault="00BC0762" w:rsidP="00CA72F0">
      <w:pPr>
        <w:pStyle w:val="Balk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Sonuç </w:t>
      </w:r>
    </w:p>
    <w:p w14:paraId="462BD31A" w14:textId="38E41A1E" w:rsidR="00BC0762" w:rsidRPr="00C861FF" w:rsidRDefault="00BC0762" w:rsidP="00CA72F0">
      <w:pPr>
        <w:pStyle w:val="Balk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Ekler</w:t>
      </w:r>
    </w:p>
    <w:p w14:paraId="468209FC" w14:textId="35DC0CA3" w:rsidR="002548C9" w:rsidRPr="00C861FF" w:rsidRDefault="002548C9" w:rsidP="00C861FF">
      <w:pPr>
        <w:pStyle w:val="Balk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 xml:space="preserve">Kaynaklar </w:t>
      </w:r>
    </w:p>
    <w:p w14:paraId="3357BB2A" w14:textId="568E029C" w:rsidR="002548C9" w:rsidRPr="00C861FF" w:rsidRDefault="002548C9" w:rsidP="00C861FF">
      <w:pPr>
        <w:pStyle w:val="Balk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Özgeçmişler</w:t>
      </w:r>
    </w:p>
    <w:p w14:paraId="2374908A" w14:textId="2868C2F9" w:rsidR="002548C9" w:rsidRPr="00C861FF" w:rsidRDefault="002548C9" w:rsidP="00C861FF">
      <w:pPr>
        <w:pStyle w:val="Balk1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861FF">
        <w:rPr>
          <w:rFonts w:ascii="Times New Roman" w:hAnsi="Times New Roman" w:cs="Times New Roman"/>
          <w:sz w:val="24"/>
          <w:szCs w:val="24"/>
        </w:rPr>
        <w:t>Proje Yönetimi</w:t>
      </w:r>
    </w:p>
    <w:p w14:paraId="7AB11343" w14:textId="77777777" w:rsidR="00BC0762" w:rsidRPr="00BC0762" w:rsidRDefault="00BC0762" w:rsidP="00BC0762">
      <w:pPr>
        <w:pStyle w:val="Balk2"/>
        <w:numPr>
          <w:ilvl w:val="0"/>
          <w:numId w:val="0"/>
        </w:numPr>
        <w:ind w:left="360"/>
      </w:pPr>
    </w:p>
    <w:p w14:paraId="1C1DE3E2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370FAC16" w14:textId="77777777" w:rsidR="00BC0762" w:rsidRPr="00BC0762" w:rsidRDefault="00BC0762" w:rsidP="00BC0762">
      <w:pPr>
        <w:pStyle w:val="Balk2"/>
        <w:numPr>
          <w:ilvl w:val="0"/>
          <w:numId w:val="0"/>
        </w:numPr>
      </w:pPr>
    </w:p>
    <w:p w14:paraId="799831D8" w14:textId="15881AF0" w:rsidR="00A769E6" w:rsidRDefault="00A769E6" w:rsidP="002548C9">
      <w:pPr>
        <w:pStyle w:val="Balk2"/>
        <w:numPr>
          <w:ilvl w:val="0"/>
          <w:numId w:val="0"/>
        </w:numPr>
      </w:pPr>
    </w:p>
    <w:sectPr w:rsidR="00A769E6" w:rsidSect="00C861FF">
      <w:footerReference w:type="default" r:id="rId10"/>
      <w:pgSz w:w="11907" w:h="16839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9319A" w14:textId="77777777" w:rsidR="00AB2040" w:rsidRDefault="00AB2040">
      <w:pPr>
        <w:spacing w:after="0" w:line="240" w:lineRule="auto"/>
      </w:pPr>
      <w:r>
        <w:separator/>
      </w:r>
    </w:p>
  </w:endnote>
  <w:endnote w:type="continuationSeparator" w:id="0">
    <w:p w14:paraId="1CAC3825" w14:textId="77777777" w:rsidR="00AB2040" w:rsidRDefault="00AB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8D94" w14:textId="68879352" w:rsidR="00A769E6" w:rsidRPr="0025690E" w:rsidRDefault="00000000" w:rsidP="0025690E">
    <w:pPr>
      <w:pStyle w:val="AltBilgi"/>
    </w:pPr>
    <w:sdt>
      <w:sdtPr>
        <w:alias w:val="Başlık:"/>
        <w:tag w:val="Başlık:"/>
        <w:id w:val="34089438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422081">
          <w:t>Endüstriyel Robotlar ve Robot Kol Prototipi</w:t>
        </w:r>
      </w:sdtContent>
    </w:sdt>
    <w:r w:rsidR="008B4470" w:rsidRPr="0025690E">
      <w:rPr>
        <w:lang w:bidi="tr-TR"/>
      </w:rPr>
      <w:ptab w:relativeTo="margin" w:alignment="right" w:leader="none"/>
    </w:r>
    <w:r w:rsidR="008B4470" w:rsidRPr="0025690E">
      <w:rPr>
        <w:lang w:bidi="tr-TR"/>
      </w:rPr>
      <w:t xml:space="preserve">Sayfa </w:t>
    </w:r>
    <w:r w:rsidR="008B4470" w:rsidRPr="0025690E">
      <w:rPr>
        <w:lang w:bidi="tr-TR"/>
      </w:rPr>
      <w:fldChar w:fldCharType="begin"/>
    </w:r>
    <w:r w:rsidR="008B4470" w:rsidRPr="0025690E">
      <w:rPr>
        <w:lang w:bidi="tr-TR"/>
      </w:rPr>
      <w:instrText xml:space="preserve"> PAGE  \* Arabic  \* MERGEFORMAT </w:instrText>
    </w:r>
    <w:r w:rsidR="008B4470" w:rsidRPr="0025690E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B4470" w:rsidRPr="0025690E">
      <w:rPr>
        <w:lang w:bidi="tr-TR"/>
      </w:rPr>
      <w:fldChar w:fldCharType="end"/>
    </w:r>
    <w:r w:rsidR="008B4470" w:rsidRPr="0025690E">
      <w:rPr>
        <w:lang w:bidi="tr-TR"/>
      </w:rPr>
      <w:t>/</w:t>
    </w:r>
    <w:r w:rsidR="0086238C">
      <w:rPr>
        <w:lang w:bidi="tr-TR"/>
      </w:rPr>
      <w:fldChar w:fldCharType="begin"/>
    </w:r>
    <w:r w:rsidR="0086238C">
      <w:rPr>
        <w:lang w:bidi="tr-TR"/>
      </w:rPr>
      <w:instrText xml:space="preserve"> NUMPAGES  \* Arabic  \* MERGEFORMAT </w:instrText>
    </w:r>
    <w:r w:rsidR="0086238C">
      <w:rPr>
        <w:lang w:bidi="tr-TR"/>
      </w:rPr>
      <w:fldChar w:fldCharType="separate"/>
    </w:r>
    <w:r w:rsidR="007F6A5C">
      <w:rPr>
        <w:noProof/>
        <w:lang w:bidi="tr-TR"/>
      </w:rPr>
      <w:t>2</w:t>
    </w:r>
    <w:r w:rsidR="0086238C"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62CC" w14:textId="77777777" w:rsidR="00AB2040" w:rsidRDefault="00AB2040">
      <w:pPr>
        <w:spacing w:after="0" w:line="240" w:lineRule="auto"/>
      </w:pPr>
      <w:r>
        <w:separator/>
      </w:r>
    </w:p>
  </w:footnote>
  <w:footnote w:type="continuationSeparator" w:id="0">
    <w:p w14:paraId="349496E4" w14:textId="77777777" w:rsidR="00AB2040" w:rsidRDefault="00AB2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Balk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3964E3D"/>
    <w:multiLevelType w:val="hybridMultilevel"/>
    <w:tmpl w:val="864452E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Balk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20ED1"/>
    <w:multiLevelType w:val="hybridMultilevel"/>
    <w:tmpl w:val="C8A4E5C6"/>
    <w:lvl w:ilvl="0" w:tplc="041F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44CEB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1" w15:restartNumberingAfterBreak="0">
    <w:nsid w:val="5D5418B9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8790137"/>
    <w:multiLevelType w:val="hybridMultilevel"/>
    <w:tmpl w:val="B192B76E"/>
    <w:lvl w:ilvl="0" w:tplc="31225F5E">
      <w:start w:val="1"/>
      <w:numFmt w:val="lowerLetter"/>
      <w:pStyle w:val="Balk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1B42F8"/>
    <w:multiLevelType w:val="hybridMultilevel"/>
    <w:tmpl w:val="D102D32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6456333">
    <w:abstractNumId w:val="9"/>
  </w:num>
  <w:num w:numId="2" w16cid:durableId="123810557">
    <w:abstractNumId w:val="7"/>
  </w:num>
  <w:num w:numId="3" w16cid:durableId="317000024">
    <w:abstractNumId w:val="22"/>
  </w:num>
  <w:num w:numId="4" w16cid:durableId="1851141215">
    <w:abstractNumId w:val="10"/>
  </w:num>
  <w:num w:numId="5" w16cid:durableId="435827905">
    <w:abstractNumId w:val="10"/>
    <w:lvlOverride w:ilvl="0">
      <w:startOverride w:val="1"/>
    </w:lvlOverride>
  </w:num>
  <w:num w:numId="6" w16cid:durableId="633798779">
    <w:abstractNumId w:val="10"/>
    <w:lvlOverride w:ilvl="0">
      <w:startOverride w:val="1"/>
    </w:lvlOverride>
  </w:num>
  <w:num w:numId="7" w16cid:durableId="4677999">
    <w:abstractNumId w:val="10"/>
    <w:lvlOverride w:ilvl="0">
      <w:startOverride w:val="1"/>
    </w:lvlOverride>
  </w:num>
  <w:num w:numId="8" w16cid:durableId="757168123">
    <w:abstractNumId w:val="10"/>
    <w:lvlOverride w:ilvl="0">
      <w:startOverride w:val="1"/>
    </w:lvlOverride>
  </w:num>
  <w:num w:numId="9" w16cid:durableId="1283615707">
    <w:abstractNumId w:val="10"/>
    <w:lvlOverride w:ilvl="0">
      <w:startOverride w:val="1"/>
    </w:lvlOverride>
  </w:num>
  <w:num w:numId="10" w16cid:durableId="1982415224">
    <w:abstractNumId w:val="18"/>
  </w:num>
  <w:num w:numId="11" w16cid:durableId="1824932488">
    <w:abstractNumId w:val="23"/>
  </w:num>
  <w:num w:numId="12" w16cid:durableId="1352758140">
    <w:abstractNumId w:val="20"/>
  </w:num>
  <w:num w:numId="13" w16cid:durableId="101725914">
    <w:abstractNumId w:val="15"/>
  </w:num>
  <w:num w:numId="14" w16cid:durableId="1514145473">
    <w:abstractNumId w:val="15"/>
    <w:lvlOverride w:ilvl="0">
      <w:startOverride w:val="1"/>
    </w:lvlOverride>
  </w:num>
  <w:num w:numId="15" w16cid:durableId="51003034">
    <w:abstractNumId w:val="15"/>
    <w:lvlOverride w:ilvl="0">
      <w:startOverride w:val="1"/>
    </w:lvlOverride>
  </w:num>
  <w:num w:numId="16" w16cid:durableId="263542084">
    <w:abstractNumId w:val="15"/>
    <w:lvlOverride w:ilvl="0">
      <w:startOverride w:val="1"/>
    </w:lvlOverride>
  </w:num>
  <w:num w:numId="17" w16cid:durableId="994189129">
    <w:abstractNumId w:val="12"/>
  </w:num>
  <w:num w:numId="18" w16cid:durableId="1379475941">
    <w:abstractNumId w:val="15"/>
    <w:lvlOverride w:ilvl="0">
      <w:startOverride w:val="1"/>
    </w:lvlOverride>
  </w:num>
  <w:num w:numId="19" w16cid:durableId="14040356">
    <w:abstractNumId w:val="15"/>
    <w:lvlOverride w:ilvl="0">
      <w:startOverride w:val="1"/>
    </w:lvlOverride>
  </w:num>
  <w:num w:numId="20" w16cid:durableId="2101438363">
    <w:abstractNumId w:val="15"/>
    <w:lvlOverride w:ilvl="0">
      <w:startOverride w:val="1"/>
    </w:lvlOverride>
  </w:num>
  <w:num w:numId="21" w16cid:durableId="1724715970">
    <w:abstractNumId w:val="16"/>
  </w:num>
  <w:num w:numId="22" w16cid:durableId="909463946">
    <w:abstractNumId w:val="15"/>
    <w:lvlOverride w:ilvl="0">
      <w:startOverride w:val="1"/>
    </w:lvlOverride>
  </w:num>
  <w:num w:numId="23" w16cid:durableId="74398099">
    <w:abstractNumId w:val="15"/>
    <w:lvlOverride w:ilvl="0">
      <w:startOverride w:val="1"/>
    </w:lvlOverride>
  </w:num>
  <w:num w:numId="24" w16cid:durableId="1511139184">
    <w:abstractNumId w:val="25"/>
  </w:num>
  <w:num w:numId="25" w16cid:durableId="1367755551">
    <w:abstractNumId w:val="27"/>
  </w:num>
  <w:num w:numId="26" w16cid:durableId="777994524">
    <w:abstractNumId w:val="13"/>
  </w:num>
  <w:num w:numId="27" w16cid:durableId="1244603690">
    <w:abstractNumId w:val="19"/>
  </w:num>
  <w:num w:numId="28" w16cid:durableId="1239365630">
    <w:abstractNumId w:val="6"/>
  </w:num>
  <w:num w:numId="29" w16cid:durableId="1712152310">
    <w:abstractNumId w:val="5"/>
  </w:num>
  <w:num w:numId="30" w16cid:durableId="1426801562">
    <w:abstractNumId w:val="4"/>
  </w:num>
  <w:num w:numId="31" w16cid:durableId="1738475697">
    <w:abstractNumId w:val="8"/>
  </w:num>
  <w:num w:numId="32" w16cid:durableId="693000846">
    <w:abstractNumId w:val="3"/>
  </w:num>
  <w:num w:numId="33" w16cid:durableId="2091350073">
    <w:abstractNumId w:val="2"/>
  </w:num>
  <w:num w:numId="34" w16cid:durableId="1536700670">
    <w:abstractNumId w:val="1"/>
  </w:num>
  <w:num w:numId="35" w16cid:durableId="1987465685">
    <w:abstractNumId w:val="0"/>
  </w:num>
  <w:num w:numId="36" w16cid:durableId="1653293665">
    <w:abstractNumId w:val="11"/>
  </w:num>
  <w:num w:numId="37" w16cid:durableId="425805974">
    <w:abstractNumId w:val="24"/>
  </w:num>
  <w:num w:numId="38" w16cid:durableId="494997605">
    <w:abstractNumId w:val="21"/>
  </w:num>
  <w:num w:numId="39" w16cid:durableId="1221210589">
    <w:abstractNumId w:val="14"/>
  </w:num>
  <w:num w:numId="40" w16cid:durableId="2056539243">
    <w:abstractNumId w:val="26"/>
  </w:num>
  <w:num w:numId="41" w16cid:durableId="1740780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2"/>
    <w:rsid w:val="00157CBA"/>
    <w:rsid w:val="002548C9"/>
    <w:rsid w:val="0025690E"/>
    <w:rsid w:val="00333F3C"/>
    <w:rsid w:val="003E4B77"/>
    <w:rsid w:val="00422081"/>
    <w:rsid w:val="004650E9"/>
    <w:rsid w:val="004A08E4"/>
    <w:rsid w:val="00676AC7"/>
    <w:rsid w:val="0078471D"/>
    <w:rsid w:val="007F6A5C"/>
    <w:rsid w:val="0086238C"/>
    <w:rsid w:val="008B4470"/>
    <w:rsid w:val="008C643E"/>
    <w:rsid w:val="008E752A"/>
    <w:rsid w:val="009A2ED4"/>
    <w:rsid w:val="00A769E6"/>
    <w:rsid w:val="00AB2040"/>
    <w:rsid w:val="00B25E9F"/>
    <w:rsid w:val="00B27C7C"/>
    <w:rsid w:val="00BC0762"/>
    <w:rsid w:val="00C45DBF"/>
    <w:rsid w:val="00C55AE2"/>
    <w:rsid w:val="00C60ACE"/>
    <w:rsid w:val="00C861FF"/>
    <w:rsid w:val="00CA72F0"/>
    <w:rsid w:val="00D3143B"/>
    <w:rsid w:val="00E0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1E777D9"/>
  <w15:chartTrackingRefBased/>
  <w15:docId w15:val="{90806003-D9E5-404A-A212-EC71017A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Balk1">
    <w:name w:val="heading 1"/>
    <w:basedOn w:val="Normal"/>
    <w:next w:val="Balk2"/>
    <w:link w:val="Balk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Balk2">
    <w:name w:val="heading 2"/>
    <w:basedOn w:val="Normal"/>
    <w:link w:val="Balk2Char"/>
    <w:uiPriority w:val="9"/>
    <w:unhideWhenUsed/>
    <w:qFormat/>
    <w:pPr>
      <w:numPr>
        <w:numId w:val="4"/>
      </w:numPr>
      <w:outlineLvl w:val="1"/>
    </w:pPr>
  </w:style>
  <w:style w:type="paragraph" w:styleId="Balk3">
    <w:name w:val="heading 3"/>
    <w:basedOn w:val="Normal"/>
    <w:link w:val="Balk3Char"/>
    <w:uiPriority w:val="9"/>
    <w:unhideWhenUsed/>
    <w:qFormat/>
    <w:pPr>
      <w:numPr>
        <w:numId w:val="13"/>
      </w:numPr>
      <w:outlineLvl w:val="2"/>
    </w:p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4470"/>
    <w:rPr>
      <w:b/>
      <w:bCs/>
    </w:rPr>
  </w:style>
  <w:style w:type="paragraph" w:styleId="KonuBal">
    <w:name w:val="Title"/>
    <w:basedOn w:val="Normal"/>
    <w:next w:val="Normal"/>
    <w:link w:val="KonuBal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Balk3Char">
    <w:name w:val="Başlık 3 Char"/>
    <w:basedOn w:val="VarsaylanParagrafYazTipi"/>
    <w:link w:val="Balk3"/>
    <w:uiPriority w:val="9"/>
    <w:rsid w:val="008B4470"/>
  </w:style>
  <w:style w:type="character" w:styleId="YerTutucuMetni">
    <w:name w:val="Placeholder Text"/>
    <w:basedOn w:val="VarsaylanParagrafYazTipi"/>
    <w:uiPriority w:val="99"/>
    <w:semiHidden/>
    <w:rsid w:val="008B4470"/>
    <w:rPr>
      <w:color w:val="595959" w:themeColor="text1" w:themeTint="A6"/>
    </w:rPr>
  </w:style>
  <w:style w:type="paragraph" w:styleId="AltBilgi">
    <w:name w:val="footer"/>
    <w:basedOn w:val="Normal"/>
    <w:link w:val="AltBilgiChar"/>
    <w:uiPriority w:val="99"/>
    <w:qFormat/>
    <w:rsid w:val="00C55AE2"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5AE2"/>
  </w:style>
  <w:style w:type="character" w:customStyle="1" w:styleId="Balk2Char">
    <w:name w:val="Başlık 2 Char"/>
    <w:basedOn w:val="VarsaylanParagrafYazTipi"/>
    <w:link w:val="Balk2"/>
    <w:uiPriority w:val="9"/>
    <w:rsid w:val="008B4470"/>
  </w:style>
  <w:style w:type="character" w:customStyle="1" w:styleId="Balk9Char">
    <w:name w:val="Başlık 9 Char"/>
    <w:basedOn w:val="VarsaylanParagrafYazTipi"/>
    <w:link w:val="Balk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4470"/>
    <w:rPr>
      <w:rFonts w:ascii="Segoe UI" w:hAnsi="Segoe UI" w:cs="Segoe UI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8B4470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8B4470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8B447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8B4470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B4470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B4470"/>
    <w:rPr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8B4470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8B4470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B4470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B4470"/>
    <w:rPr>
      <w:rFonts w:ascii="Consolas" w:hAnsi="Consolas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8B4470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8B4470"/>
    <w:rPr>
      <w:rFonts w:ascii="Consolas" w:hAnsi="Consolas"/>
      <w:szCs w:val="21"/>
    </w:rPr>
  </w:style>
  <w:style w:type="paragraph" w:styleId="stBilgi">
    <w:name w:val="header"/>
    <w:basedOn w:val="Normal"/>
    <w:link w:val="stBilgiChar"/>
    <w:uiPriority w:val="99"/>
    <w:qFormat/>
    <w:rsid w:val="00C55AE2"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55AE2"/>
  </w:style>
  <w:style w:type="paragraph" w:styleId="Altyaz">
    <w:name w:val="Subtitle"/>
    <w:basedOn w:val="Normal"/>
    <w:next w:val="Normal"/>
    <w:link w:val="Altyaz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ltyazChar">
    <w:name w:val="Altyazı Char"/>
    <w:basedOn w:val="VarsaylanParagrafYazTipi"/>
    <w:link w:val="Altyaz"/>
    <w:uiPriority w:val="11"/>
    <w:semiHidden/>
    <w:rsid w:val="00C55AE2"/>
    <w:rPr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C55AE2"/>
    <w:rPr>
      <w:i/>
      <w:iCs/>
      <w:color w:val="1F4E79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ke\AppData\Roaming\Microsoft\Templates\K&#305;sa%20makale%20ana%20hatt&#30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4512073384292B7D50D2F5C7297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DEBDF3-77CE-4DD7-B105-8BB4A17181CD}"/>
      </w:docPartPr>
      <w:docPartBody>
        <w:p w:rsidR="00ED7256" w:rsidRDefault="00000000">
          <w:pPr>
            <w:pStyle w:val="9484512073384292B7D50D2F5C7297E3"/>
          </w:pPr>
          <w:r w:rsidRPr="00B27C7C">
            <w:rPr>
              <w:lang w:bidi="tr-TR"/>
            </w:rPr>
            <w:t>Başlık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4B"/>
    <w:rsid w:val="001D085E"/>
    <w:rsid w:val="007D0D09"/>
    <w:rsid w:val="00960027"/>
    <w:rsid w:val="00BE321D"/>
    <w:rsid w:val="00EB354B"/>
    <w:rsid w:val="00ED7256"/>
    <w:rsid w:val="00F2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84512073384292B7D50D2F5C7297E3">
    <w:name w:val="9484512073384292B7D50D2F5C729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Kısa makale ana hattı.dotx</Template>
  <TotalTime>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Endüstriyel Robotlar ve Robot Kol Prototipi</dc:title>
  <dc:creator>Berke Yapıcı</dc:creator>
  <cp:lastModifiedBy>Şükrü Berke Yapıcı</cp:lastModifiedBy>
  <cp:revision>8</cp:revision>
  <dcterms:created xsi:type="dcterms:W3CDTF">2023-04-24T08:44:00Z</dcterms:created>
  <dcterms:modified xsi:type="dcterms:W3CDTF">2023-05-03T13:26:00Z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